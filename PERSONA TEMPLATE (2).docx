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2"/>
        <w:gridCol w:w="436"/>
        <w:gridCol w:w="4509"/>
        <w:gridCol w:w="436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43075" cy="2321560"/>
                  <wp:effectExtent l="0" t="0" r="9525" b="10160"/>
                  <wp:docPr id="1" name="图片 1" descr="e22dfe994cf56766a405e455718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22dfe994cf56766a405e45571813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Improve quality life,make yourself more stylish.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 is very smart,but he has a very unique personality.he hope to relieve the pressure in his spare time and keep in touch with his old friend.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 age youth,like to bug electronic products.strong purchasing power,like to consume age of time.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SHAMATE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accepted because of his unique style,the work is hard and the pay is not high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GUANGXI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Internet company employees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bachelor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BAZAAR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10thousand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10A32002"/>
    <w:rsid w:val="2218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33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szj</cp:lastModifiedBy>
  <cp:lastPrinted>2018-04-15T17:50:00Z</cp:lastPrinted>
  <dcterms:modified xsi:type="dcterms:W3CDTF">2021-11-12T07:47:44Z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C2E2475CB72A4B37882B4B5FDD8A3F55</vt:lpwstr>
  </property>
</Properties>
</file>