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Practical Project - Iteration </w:t>
      </w:r>
      <w:r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2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189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0"/>
        <w:gridCol w:w="4750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1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751" w:type="dxa"/>
            <w:vAlign w:val="bottom"/>
          </w:tcPr>
          <w:p>
            <w:pPr>
              <w:pStyle w:val="4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Date:10.6</w:t>
            </w:r>
          </w:p>
          <w:p>
            <w:pPr>
              <w:pStyle w:val="4"/>
              <w:jc w:val="both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Time:1.00PM to 4.00PM</w:t>
            </w:r>
          </w:p>
          <w:p>
            <w:pPr>
              <w:pStyle w:val="4"/>
              <w:jc w:val="both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Location:Classroom</w:t>
            </w:r>
            <w:bookmarkStart w:id="6" w:name="_GoBack"/>
            <w:bookmarkEnd w:id="6"/>
          </w:p>
        </w:tc>
      </w:tr>
    </w:tbl>
    <w:tbl>
      <w:tblPr>
        <w:tblStyle w:val="19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Paco ENZO William Setto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e.g. Group </w:t>
            </w:r>
            <w:r>
              <w:rPr>
                <w:rFonts w:hint="eastAsia" w:eastAsia="宋体" w:cstheme="minorHAnsi"/>
                <w:lang w:val="en-US" w:eastAsia="zh-CN"/>
              </w:rPr>
              <w:t>22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P</w:t>
            </w:r>
            <w:r>
              <w:rPr>
                <w:rFonts w:hint="eastAsia" w:eastAsia="宋体" w:cstheme="minorHAnsi"/>
                <w:lang w:val="en-US" w:eastAsia="zh-CN"/>
              </w:rPr>
              <w:t>aco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E</w:t>
            </w:r>
            <w:r>
              <w:rPr>
                <w:rFonts w:hint="eastAsia" w:eastAsia="宋体" w:cstheme="minorHAnsi"/>
                <w:lang w:val="en-US" w:eastAsia="zh-CN"/>
              </w:rPr>
              <w:t>NZO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Paco William ENZO Setto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 people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numId w:val="0"/>
              </w:numPr>
              <w:spacing w:before="60" w:after="60" w:line="276" w:lineRule="auto"/>
              <w:ind w:leftChars="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Iteration 2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P</w:t>
            </w:r>
            <w:r>
              <w:rPr>
                <w:rFonts w:hint="eastAsia" w:eastAsia="宋体" w:cstheme="minorHAnsi"/>
                <w:lang w:val="en-US" w:eastAsia="zh-CN"/>
              </w:rPr>
              <w:t xml:space="preserve">aco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Setto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807176261"/>
        <w:placeholder>
          <w:docPart w:val="1411D62C0C334F1D8E30FCCB76E9F956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653514351"/>
        <w:placeholder>
          <w:docPart w:val="4E8AA598182647F7844D1F3C583D30E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conclusions here.</w:t>
          </w:r>
        </w:p>
      </w:sdtContent>
    </w:sdt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Iteration2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Preparation and organization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4.00pm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numPr>
                <w:numId w:val="0"/>
              </w:numPr>
              <w:spacing w:after="80"/>
              <w:ind w:leftChars="0"/>
              <w:rPr>
                <w:rFonts w:cstheme="minorHAnsi"/>
              </w:rPr>
            </w:pP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numPr>
                <w:numId w:val="0"/>
              </w:numPr>
              <w:spacing w:after="80"/>
              <w:ind w:leftChars="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</w:p>
        </w:tc>
      </w:tr>
      <w:bookmarkEnd w:id="1"/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illiam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E</w:t>
            </w:r>
            <w:r>
              <w:rPr>
                <w:rFonts w:hint="eastAsia" w:eastAsia="宋体" w:cstheme="minorHAnsi"/>
                <w:lang w:val="en-US" w:eastAsia="zh-CN"/>
              </w:rPr>
              <w:t>NZO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1699276047"/>
        <w:placeholder>
          <w:docPart w:val="AC549A975344436BB5835ECDD0CCDDE7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conclusions here.</w:t>
          </w:r>
        </w:p>
      </w:sdtContent>
    </w:sdt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numPr>
                <w:numId w:val="0"/>
              </w:numPr>
              <w:spacing w:after="80"/>
              <w:ind w:leftChars="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Learn something in git bash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Learn and practise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4.00pm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numPr>
                <w:numId w:val="0"/>
              </w:numPr>
              <w:spacing w:after="80"/>
              <w:ind w:leftChars="0"/>
              <w:rPr>
                <w:rFonts w:cstheme="minorHAnsi"/>
              </w:rPr>
            </w:pP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numPr>
                <w:numId w:val="0"/>
              </w:numPr>
              <w:spacing w:after="80"/>
              <w:ind w:leftChars="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ENZO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PACO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t>Conclusions:</w:t>
          </w:r>
        </w:sdtContent>
      </w:sdt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any special notes here.</w:t>
          </w:r>
        </w:p>
      </w:sdtContent>
    </w:sdt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45A0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59" w:semiHidden="0" w:name="Table Grid"/>
    <w:lsdException w:uiPriority="99" w:name="Table Theme"/>
    <w:lsdException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uiPriority w:val="9"/>
    <w:rPr>
      <w:b/>
    </w:rPr>
  </w:style>
  <w:style w:type="character" w:customStyle="1" w:styleId="15">
    <w:name w:val="Header Char"/>
    <w:basedOn w:val="13"/>
    <w:link w:val="9"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1411D62C0C334F1D8E30FCCB76E9F95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FF34F6-1C8B-4207-B528-5C75437FD7FD}"/>
      </w:docPartPr>
      <w:docPartBody>
        <w:p>
          <w:pPr>
            <w:pStyle w:val="15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4E8AA598182647F7844D1F3C583D30E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20F0CD-E3AA-44DB-A459-40ACD6D4AB9C}"/>
      </w:docPartPr>
      <w:docPartBody>
        <w:p>
          <w:pPr>
            <w:pStyle w:val="17"/>
          </w:pPr>
          <w:r>
            <w:t>Enter conclusions here.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4285F303F52E4A13ACD9DA3E9373A3E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092524-F20B-4EC7-97F6-DC1E585E1240}"/>
      </w:docPartPr>
      <w:docPartBody>
        <w:p>
          <w:pPr>
            <w:pStyle w:val="34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AC549A975344436BB5835ECDD0CCDDE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5561D9-6ED5-4A06-8EF9-C98F81244491}"/>
      </w:docPartPr>
      <w:docPartBody>
        <w:p>
          <w:pPr>
            <w:pStyle w:val="36"/>
          </w:pPr>
          <w:r>
            <w:t>Enter conclusions here.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E9DB98758E54449DA35BD8279E9250E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F3A3DF-D19E-47D6-8493-D2E9B7EDCB0E}"/>
      </w:docPartPr>
      <w:docPartBody>
        <w:p>
          <w:pPr>
            <w:pStyle w:val="5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E9F3DDC509AD4BFFA4CCDE1FCF3F4DC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62A7A-EB07-4109-A81B-5EAA156C50D1}"/>
      </w:docPartPr>
      <w:docPartBody>
        <w:p>
          <w:pPr>
            <w:pStyle w:val="73"/>
          </w:pPr>
          <w:r>
            <w:t>Enter any special notes here.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2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10404</cp:lastModifiedBy>
  <dcterms:modified xsi:type="dcterms:W3CDTF">2021-11-12T06:40:58Z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069FB350A3D8431987BADF9D83EC75AD</vt:lpwstr>
  </property>
</Properties>
</file>